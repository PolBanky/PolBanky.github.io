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7F0" w:rsidRDefault="001E67F0" w:rsidP="000A25A6">
      <w:pPr>
        <w:pStyle w:val="ad"/>
      </w:pPr>
      <w:r>
        <w:t>Работа с Git</w:t>
      </w:r>
    </w:p>
    <w:p w:rsidR="00CC5149" w:rsidRDefault="00CC5149" w:rsidP="00DE5357">
      <w:pPr>
        <w:pStyle w:val="1"/>
      </w:pPr>
      <w:r>
        <w:t>Алиасы</w:t>
      </w:r>
    </w:p>
    <w:p w:rsidR="00CC5149" w:rsidRPr="00723B45" w:rsidRDefault="00CC5149" w:rsidP="00CC5149">
      <w:r w:rsidRPr="00CC5149">
        <w:rPr>
          <w:lang w:val="en-US"/>
        </w:rPr>
        <w:t>co</w:t>
      </w:r>
      <w:r w:rsidRPr="00723B45">
        <w:t xml:space="preserve"> = </w:t>
      </w:r>
      <w:r w:rsidRPr="00CC5149">
        <w:rPr>
          <w:lang w:val="en-US"/>
        </w:rPr>
        <w:t>checkout</w:t>
      </w:r>
    </w:p>
    <w:p w:rsidR="00CC5149" w:rsidRPr="00CC5149" w:rsidRDefault="00CC5149" w:rsidP="00CC5149">
      <w:pPr>
        <w:rPr>
          <w:lang w:val="en-US"/>
        </w:rPr>
      </w:pPr>
      <w:r w:rsidRPr="00CC5149">
        <w:rPr>
          <w:lang w:val="en-US"/>
        </w:rPr>
        <w:t>ci = commit</w:t>
      </w:r>
    </w:p>
    <w:p w:rsidR="00CC5149" w:rsidRPr="00CC5149" w:rsidRDefault="00CC5149" w:rsidP="00CC5149">
      <w:pPr>
        <w:rPr>
          <w:lang w:val="en-US"/>
        </w:rPr>
      </w:pPr>
      <w:r w:rsidRPr="00CC5149">
        <w:rPr>
          <w:lang w:val="en-US"/>
        </w:rPr>
        <w:t>st = status</w:t>
      </w:r>
    </w:p>
    <w:p w:rsidR="00CC5149" w:rsidRPr="00CC5149" w:rsidRDefault="00CC5149" w:rsidP="00CC5149">
      <w:pPr>
        <w:rPr>
          <w:lang w:val="en-US"/>
        </w:rPr>
      </w:pPr>
      <w:r w:rsidRPr="00CC5149">
        <w:rPr>
          <w:lang w:val="en-US"/>
        </w:rPr>
        <w:t>br = branch</w:t>
      </w:r>
    </w:p>
    <w:p w:rsidR="00CC5149" w:rsidRPr="00CC5149" w:rsidRDefault="00CC5149" w:rsidP="00CC5149">
      <w:pPr>
        <w:rPr>
          <w:lang w:val="en-US"/>
        </w:rPr>
      </w:pPr>
      <w:r w:rsidRPr="00CC5149">
        <w:rPr>
          <w:lang w:val="en-US"/>
        </w:rPr>
        <w:t>hist = log --pretty=format:\"%h %ad | %s%d [%an]\" --graph --date=short</w:t>
      </w:r>
    </w:p>
    <w:p w:rsidR="00CC5149" w:rsidRPr="00723B45" w:rsidRDefault="00CC5149" w:rsidP="00CC5149">
      <w:pPr>
        <w:rPr>
          <w:lang w:val="en-US"/>
        </w:rPr>
      </w:pPr>
      <w:r w:rsidRPr="00723B45">
        <w:rPr>
          <w:lang w:val="en-US"/>
        </w:rPr>
        <w:t>type = cat-file -t</w:t>
      </w:r>
    </w:p>
    <w:p w:rsidR="00CC5149" w:rsidRPr="00CC5149" w:rsidRDefault="00CC5149" w:rsidP="00CC5149">
      <w:pPr>
        <w:rPr>
          <w:lang w:val="en-US"/>
        </w:rPr>
      </w:pPr>
      <w:r w:rsidRPr="00CC5149">
        <w:rPr>
          <w:lang w:val="en-US"/>
        </w:rPr>
        <w:t>dump = cat-file -p&lt;/pre&gt;</w:t>
      </w:r>
    </w:p>
    <w:p w:rsidR="001E67F0" w:rsidRDefault="001E67F0" w:rsidP="00DE5357">
      <w:pPr>
        <w:pStyle w:val="1"/>
      </w:pPr>
      <w:r>
        <w:t>1 Создание репозитория на локальном диске</w:t>
      </w:r>
    </w:p>
    <w:p w:rsidR="001E67F0" w:rsidRPr="000A25A6" w:rsidRDefault="001E67F0" w:rsidP="001E67F0">
      <w:pPr>
        <w:rPr>
          <w:color w:val="FF0000"/>
        </w:rPr>
      </w:pPr>
      <w:r>
        <w:t>1.1 В каталоге с файлами проекта (hello.html)</w:t>
      </w:r>
      <w:r w:rsidR="009B771F">
        <w:t xml:space="preserve">в </w:t>
      </w:r>
      <w:r w:rsidR="009B771F">
        <w:rPr>
          <w:lang w:val="en-GB"/>
        </w:rPr>
        <w:t>GitBush</w:t>
      </w:r>
      <w:r w:rsidR="00480423">
        <w:t xml:space="preserve"> </w:t>
      </w:r>
      <w:r w:rsidR="009B771F">
        <w:t>команда:</w:t>
      </w:r>
      <w:r w:rsidR="00DE5357" w:rsidRPr="00DE5357">
        <w:br/>
      </w:r>
      <w:r w:rsidRPr="000A25A6">
        <w:rPr>
          <w:rStyle w:val="Commands0"/>
        </w:rPr>
        <w:t>$get init</w:t>
      </w:r>
    </w:p>
    <w:p w:rsidR="001E67F0" w:rsidRDefault="001E67F0" w:rsidP="001E67F0">
      <w:r>
        <w:t>1.2 Добавляем файлы в перечень отслеживаемых (и готовых к коммиту)</w:t>
      </w:r>
      <w:r w:rsidR="00DE5357" w:rsidRPr="00DE5357">
        <w:br/>
      </w:r>
      <w:r w:rsidRPr="000A25A6">
        <w:rPr>
          <w:rStyle w:val="Commands0"/>
        </w:rPr>
        <w:t>$git add hello.html</w:t>
      </w:r>
      <w:r w:rsidR="002E1924">
        <w:rPr>
          <w:rStyle w:val="Commands0"/>
        </w:rPr>
        <w:t xml:space="preserve">     ( или</w:t>
      </w:r>
      <w:r w:rsidR="00BF1174">
        <w:rPr>
          <w:rStyle w:val="Commands0"/>
        </w:rPr>
        <w:t xml:space="preserve"> все файлы - </w:t>
      </w:r>
      <w:r w:rsidR="002E1924">
        <w:rPr>
          <w:rStyle w:val="Commands0"/>
        </w:rPr>
        <w:t xml:space="preserve">  </w:t>
      </w:r>
      <w:r w:rsidR="002E1924" w:rsidRPr="000A25A6">
        <w:rPr>
          <w:rStyle w:val="Commands0"/>
        </w:rPr>
        <w:t>$git add</w:t>
      </w:r>
      <w:r w:rsidR="002E1924">
        <w:rPr>
          <w:rStyle w:val="Commands0"/>
        </w:rPr>
        <w:t xml:space="preserve"> . )</w:t>
      </w:r>
    </w:p>
    <w:p w:rsidR="001E67F0" w:rsidRDefault="001E67F0" w:rsidP="001E67F0">
      <w:r>
        <w:t>если файл</w:t>
      </w:r>
      <w:r w:rsidR="007000D1" w:rsidRPr="007000D1">
        <w:t xml:space="preserve"> </w:t>
      </w:r>
      <w:r>
        <w:t>по</w:t>
      </w:r>
      <w:r w:rsidR="007000D1">
        <w:t>сле этого</w:t>
      </w:r>
      <w:r>
        <w:t xml:space="preserve"> был изменен</w:t>
      </w:r>
      <w:r w:rsidR="007000D1">
        <w:t>,</w:t>
      </w:r>
      <w:r>
        <w:t xml:space="preserve"> то еще add (</w:t>
      </w:r>
      <w:r w:rsidR="007000D1">
        <w:t xml:space="preserve">т.е </w:t>
      </w:r>
      <w:r>
        <w:t>добавить новый контент для следующего коммита), а если изменен еще раз до коммита то еще add</w:t>
      </w:r>
    </w:p>
    <w:p w:rsidR="00FE0CDE" w:rsidRPr="00BF1086" w:rsidRDefault="001E67F0" w:rsidP="001E67F0">
      <w:pPr>
        <w:rPr>
          <w:rStyle w:val="Commands0"/>
          <w:lang w:val="en-US"/>
        </w:rPr>
      </w:pPr>
      <w:r w:rsidRPr="009B771F">
        <w:t xml:space="preserve">1.3 </w:t>
      </w:r>
      <w:r>
        <w:t>Добавляем</w:t>
      </w:r>
      <w:r w:rsidR="007000D1">
        <w:t xml:space="preserve"> </w:t>
      </w:r>
      <w:r>
        <w:t>файлы</w:t>
      </w:r>
      <w:r w:rsidR="007000D1">
        <w:t xml:space="preserve"> </w:t>
      </w:r>
      <w:r>
        <w:t>в</w:t>
      </w:r>
      <w:r w:rsidR="007000D1">
        <w:t xml:space="preserve"> </w:t>
      </w:r>
      <w:r>
        <w:t>репозиторий</w:t>
      </w:r>
      <w:r w:rsidR="009B771F">
        <w:t xml:space="preserve"> – делаем коммит, камент обязателен ! </w:t>
      </w:r>
      <w:r w:rsidR="009B771F" w:rsidRPr="00BF1086">
        <w:rPr>
          <w:lang w:val="en-US"/>
        </w:rPr>
        <w:t>(-</w:t>
      </w:r>
      <w:r w:rsidR="009B771F">
        <w:rPr>
          <w:lang w:val="en-GB"/>
        </w:rPr>
        <w:t>m</w:t>
      </w:r>
      <w:r w:rsidR="009B771F" w:rsidRPr="00BF1086">
        <w:rPr>
          <w:lang w:val="en-US"/>
        </w:rPr>
        <w:t>)</w:t>
      </w:r>
      <w:r w:rsidR="00DE5357" w:rsidRPr="00BF1086">
        <w:rPr>
          <w:lang w:val="en-US"/>
        </w:rPr>
        <w:br/>
      </w:r>
      <w:r w:rsidRPr="00BF1086">
        <w:rPr>
          <w:rStyle w:val="Commands0"/>
          <w:lang w:val="en-US"/>
        </w:rPr>
        <w:t>$</w:t>
      </w:r>
      <w:r w:rsidRPr="000A25A6">
        <w:rPr>
          <w:rStyle w:val="Commands0"/>
          <w:lang w:val="en-US"/>
        </w:rPr>
        <w:t>git</w:t>
      </w:r>
      <w:r w:rsidRPr="00BF1086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commit</w:t>
      </w:r>
      <w:r w:rsidRPr="00BF1086">
        <w:rPr>
          <w:rStyle w:val="Commands0"/>
          <w:lang w:val="en-US"/>
        </w:rPr>
        <w:t xml:space="preserve"> -</w:t>
      </w:r>
      <w:r w:rsidRPr="000A25A6">
        <w:rPr>
          <w:rStyle w:val="Commands0"/>
          <w:lang w:val="en-US"/>
        </w:rPr>
        <w:t>m</w:t>
      </w:r>
      <w:r w:rsidRPr="00BF1086">
        <w:rPr>
          <w:rStyle w:val="Commands0"/>
          <w:lang w:val="en-US"/>
        </w:rPr>
        <w:t xml:space="preserve"> "</w:t>
      </w:r>
      <w:r w:rsidRPr="000A25A6">
        <w:rPr>
          <w:rStyle w:val="Commands0"/>
          <w:lang w:val="en-US"/>
        </w:rPr>
        <w:t>This</w:t>
      </w:r>
      <w:r w:rsidRPr="00BF1086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is</w:t>
      </w:r>
      <w:r w:rsidRPr="00BF1086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comment</w:t>
      </w:r>
      <w:r w:rsidRPr="00BF1086">
        <w:rPr>
          <w:rStyle w:val="Commands0"/>
          <w:lang w:val="en-US"/>
        </w:rPr>
        <w:t>"</w:t>
      </w:r>
    </w:p>
    <w:p w:rsidR="00723B45" w:rsidRDefault="00723B45" w:rsidP="00723B45">
      <w:r>
        <w:t>1.4 Можно не использовать git add а сразу git commit -a</w:t>
      </w:r>
    </w:p>
    <w:p w:rsidR="00723B45" w:rsidRPr="00063E99" w:rsidRDefault="00723B45" w:rsidP="00723B45">
      <w:pPr>
        <w:rPr>
          <w:rStyle w:val="Commands0"/>
          <w:lang w:val="en-US"/>
        </w:rPr>
      </w:pPr>
      <w:r w:rsidRPr="000A25A6">
        <w:rPr>
          <w:rStyle w:val="Commands0"/>
          <w:lang w:val="en-US"/>
        </w:rPr>
        <w:t>$git commit</w:t>
      </w:r>
      <w:r w:rsidRPr="007000D1">
        <w:rPr>
          <w:rStyle w:val="Commands0"/>
          <w:lang w:val="en-US"/>
        </w:rPr>
        <w:t xml:space="preserve"> -a</w:t>
      </w:r>
      <w:r w:rsidRPr="000A25A6">
        <w:rPr>
          <w:rStyle w:val="Commands0"/>
          <w:lang w:val="en-US"/>
        </w:rPr>
        <w:t xml:space="preserve"> -m "This is comment"</w:t>
      </w:r>
    </w:p>
    <w:p w:rsidR="00723B45" w:rsidRDefault="00723B45" w:rsidP="001E67F0">
      <w:r>
        <w:t>Т.е изменения подготавливаются и сразу коммитятся</w:t>
      </w:r>
    </w:p>
    <w:p w:rsidR="00BF1086" w:rsidRPr="00723B45" w:rsidRDefault="00BF1086" w:rsidP="001E67F0">
      <w:r w:rsidRPr="00723B45">
        <w:t>1.</w:t>
      </w:r>
      <w:r w:rsidR="00723B45">
        <w:t>5</w:t>
      </w:r>
      <w:r w:rsidRPr="00723B45">
        <w:t xml:space="preserve"> </w:t>
      </w:r>
      <w:r>
        <w:t>Можно</w:t>
      </w:r>
      <w:r w:rsidRPr="00723B45">
        <w:t xml:space="preserve"> </w:t>
      </w:r>
      <w:r>
        <w:t>добавить</w:t>
      </w:r>
      <w:r w:rsidRPr="00723B45">
        <w:t xml:space="preserve"> </w:t>
      </w:r>
      <w:r>
        <w:t>к</w:t>
      </w:r>
      <w:r w:rsidRPr="00723B45">
        <w:t xml:space="preserve"> </w:t>
      </w:r>
      <w:r>
        <w:t>коммиту</w:t>
      </w:r>
      <w:r w:rsidRPr="00723B45">
        <w:t xml:space="preserve"> </w:t>
      </w:r>
      <w:r>
        <w:rPr>
          <w:lang w:val="en-US"/>
        </w:rPr>
        <w:t>tag</w:t>
      </w:r>
      <w:r w:rsidRPr="00723B45">
        <w:t xml:space="preserve">, </w:t>
      </w:r>
      <w:r>
        <w:t>т</w:t>
      </w:r>
      <w:r w:rsidRPr="00723B45">
        <w:t>.</w:t>
      </w:r>
      <w:r>
        <w:t>е</w:t>
      </w:r>
      <w:r w:rsidRPr="00723B45">
        <w:t xml:space="preserve"> </w:t>
      </w:r>
      <w:r>
        <w:t>метку</w:t>
      </w:r>
    </w:p>
    <w:p w:rsidR="00BF1086" w:rsidRPr="00BF1086" w:rsidRDefault="00BF1086" w:rsidP="001E67F0">
      <w:pPr>
        <w:rPr>
          <w:lang w:val="en-US"/>
        </w:rPr>
      </w:pPr>
      <w:r w:rsidRPr="00063E99">
        <w:rPr>
          <w:rStyle w:val="Commands0"/>
          <w:lang w:val="en-US"/>
        </w:rPr>
        <w:t>$</w:t>
      </w:r>
      <w:r w:rsidRPr="000A25A6">
        <w:rPr>
          <w:rStyle w:val="Commands0"/>
          <w:lang w:val="en-US"/>
        </w:rPr>
        <w:t>git</w:t>
      </w:r>
      <w:r w:rsidRPr="00063E99">
        <w:rPr>
          <w:rStyle w:val="Commands0"/>
          <w:lang w:val="en-US"/>
        </w:rPr>
        <w:t xml:space="preserve"> </w:t>
      </w:r>
      <w:r>
        <w:rPr>
          <w:rStyle w:val="Commands0"/>
          <w:lang w:val="en-US"/>
        </w:rPr>
        <w:t>tag</w:t>
      </w:r>
      <w:r w:rsidRPr="00063E99">
        <w:rPr>
          <w:rStyle w:val="Commands0"/>
          <w:lang w:val="en-US"/>
        </w:rPr>
        <w:t xml:space="preserve"> </w:t>
      </w:r>
      <w:r>
        <w:rPr>
          <w:rStyle w:val="Commands0"/>
          <w:lang w:val="en-US"/>
        </w:rPr>
        <w:t>v</w:t>
      </w:r>
      <w:r w:rsidRPr="00063E99">
        <w:rPr>
          <w:rStyle w:val="Commands0"/>
          <w:lang w:val="en-US"/>
        </w:rPr>
        <w:t>_</w:t>
      </w:r>
      <w:r>
        <w:rPr>
          <w:rStyle w:val="Commands0"/>
          <w:lang w:val="en-US"/>
        </w:rPr>
        <w:t>1.0</w:t>
      </w:r>
    </w:p>
    <w:p w:rsidR="000A25A6" w:rsidRPr="00BF1086" w:rsidRDefault="001E67F0" w:rsidP="001E67F0">
      <w:r w:rsidRPr="00BF1086">
        <w:t>1.</w:t>
      </w:r>
      <w:r w:rsidR="00723B45">
        <w:t>6</w:t>
      </w:r>
      <w:r w:rsidRPr="00BF1086">
        <w:t xml:space="preserve"> </w:t>
      </w:r>
      <w:r>
        <w:t>Проверка</w:t>
      </w:r>
      <w:r w:rsidR="00BF1174" w:rsidRPr="00BF1086">
        <w:t xml:space="preserve"> </w:t>
      </w:r>
      <w:r>
        <w:t>состояния</w:t>
      </w:r>
      <w:r w:rsidR="00BF1086" w:rsidRPr="00BF1086">
        <w:t xml:space="preserve"> </w:t>
      </w:r>
      <w:r>
        <w:t>файлов</w:t>
      </w:r>
    </w:p>
    <w:p w:rsidR="00DE5357" w:rsidRDefault="001E67F0" w:rsidP="001E67F0">
      <w:pPr>
        <w:rPr>
          <w:rStyle w:val="Commands0"/>
        </w:rPr>
      </w:pPr>
      <w:r w:rsidRPr="007000D1">
        <w:rPr>
          <w:rStyle w:val="Commands0"/>
        </w:rPr>
        <w:t>$</w:t>
      </w:r>
      <w:r w:rsidRPr="0061060C">
        <w:rPr>
          <w:rStyle w:val="Commands0"/>
          <w:lang w:val="en-US"/>
        </w:rPr>
        <w:t>git</w:t>
      </w:r>
      <w:r w:rsidRPr="007000D1">
        <w:rPr>
          <w:rStyle w:val="Commands0"/>
        </w:rPr>
        <w:t xml:space="preserve"> </w:t>
      </w:r>
      <w:r w:rsidRPr="0061060C">
        <w:rPr>
          <w:rStyle w:val="Commands0"/>
          <w:lang w:val="en-US"/>
        </w:rPr>
        <w:t>status</w:t>
      </w:r>
    </w:p>
    <w:p w:rsidR="008E7F18" w:rsidRDefault="008E7F18" w:rsidP="008E7F18">
      <w:r>
        <w:t>1</w:t>
      </w:r>
      <w:r w:rsidRPr="007000D1">
        <w:t>.</w:t>
      </w:r>
      <w:r>
        <w:t>7 Дальше модифицируем, добавляем, и т.п.</w:t>
      </w:r>
    </w:p>
    <w:p w:rsidR="008E7F18" w:rsidRPr="00723B45" w:rsidRDefault="008E7F18" w:rsidP="008E7F18">
      <w:r>
        <w:t>1.8 Проверяем что конкретно изменилось</w:t>
      </w:r>
      <w:r w:rsidRPr="00723B45">
        <w:t xml:space="preserve"> </w:t>
      </w:r>
      <w:r>
        <w:t>в</w:t>
      </w:r>
      <w:r w:rsidRPr="00723B45">
        <w:t xml:space="preserve"> </w:t>
      </w:r>
      <w:r>
        <w:t xml:space="preserve">еще не проиндексированных файлах (т.е до git add) </w:t>
      </w:r>
    </w:p>
    <w:p w:rsidR="008E7F18" w:rsidRDefault="008E7F18" w:rsidP="008E7F18">
      <w:pPr>
        <w:rPr>
          <w:rStyle w:val="Commands0"/>
        </w:rPr>
      </w:pPr>
      <w:r w:rsidRPr="007000D1">
        <w:rPr>
          <w:rStyle w:val="Commands0"/>
        </w:rPr>
        <w:t>$</w:t>
      </w:r>
      <w:r>
        <w:rPr>
          <w:rStyle w:val="Commands0"/>
          <w:lang w:val="en-US"/>
        </w:rPr>
        <w:t>git</w:t>
      </w:r>
      <w:r w:rsidRPr="007000D1">
        <w:rPr>
          <w:rStyle w:val="Commands0"/>
        </w:rPr>
        <w:t xml:space="preserve"> </w:t>
      </w:r>
      <w:r>
        <w:rPr>
          <w:rStyle w:val="Commands0"/>
        </w:rPr>
        <w:t>diff</w:t>
      </w:r>
    </w:p>
    <w:p w:rsidR="008E7F18" w:rsidRPr="001F2065" w:rsidRDefault="008E7F18" w:rsidP="008E7F18">
      <w:pPr>
        <w:rPr>
          <w:rStyle w:val="Commands0"/>
        </w:rPr>
      </w:pPr>
      <w:r>
        <w:lastRenderedPageBreak/>
        <w:t>Команда показывает изменения в файлах по сравнению с последним коммитом.</w:t>
      </w:r>
    </w:p>
    <w:p w:rsidR="008E7F18" w:rsidRDefault="008E7F18" w:rsidP="008E7F18">
      <w:r>
        <w:t>1.9 Проверяем что конкретно изменилось</w:t>
      </w:r>
      <w:r w:rsidRPr="00723B45">
        <w:t xml:space="preserve"> </w:t>
      </w:r>
      <w:r>
        <w:t>в</w:t>
      </w:r>
      <w:r w:rsidRPr="00723B45">
        <w:t xml:space="preserve"> </w:t>
      </w:r>
      <w:r>
        <w:t>проиндексированных файлах (т.е после git add)</w:t>
      </w:r>
    </w:p>
    <w:p w:rsidR="008E7F18" w:rsidRPr="001F2065" w:rsidRDefault="008E7F18" w:rsidP="008E7F18">
      <w:pPr>
        <w:rPr>
          <w:rStyle w:val="Commands0"/>
        </w:rPr>
      </w:pPr>
      <w:r w:rsidRPr="007000D1">
        <w:rPr>
          <w:rStyle w:val="Commands0"/>
        </w:rPr>
        <w:t>$</w:t>
      </w:r>
      <w:r>
        <w:rPr>
          <w:rStyle w:val="Commands0"/>
          <w:lang w:val="en-US"/>
        </w:rPr>
        <w:t>git</w:t>
      </w:r>
      <w:r w:rsidRPr="007000D1">
        <w:rPr>
          <w:rStyle w:val="Commands0"/>
        </w:rPr>
        <w:t xml:space="preserve"> </w:t>
      </w:r>
      <w:r>
        <w:rPr>
          <w:rStyle w:val="Commands0"/>
        </w:rPr>
        <w:t>diff --staged</w:t>
      </w:r>
    </w:p>
    <w:p w:rsidR="008E7F18" w:rsidRDefault="008E7F18" w:rsidP="008E7F18">
      <w:r>
        <w:t>Команда показывает изменения подготовленные для коммита по сравнению с последним коммитом.</w:t>
      </w:r>
    </w:p>
    <w:p w:rsidR="008E7F18" w:rsidRPr="001A6BCA" w:rsidRDefault="008E7F18" w:rsidP="008E7F18">
      <w:pPr>
        <w:rPr>
          <w:lang w:val="en-US"/>
        </w:rPr>
      </w:pPr>
      <w:r w:rsidRPr="001A6BCA">
        <w:t>2</w:t>
      </w:r>
      <w:r>
        <w:t>.</w:t>
      </w:r>
      <w:r w:rsidRPr="001A6BCA">
        <w:t>4</w:t>
      </w:r>
      <w:r>
        <w:t xml:space="preserve"> Если коммит сделан и тут-то выяснилось что закрались мелкие ошибки в файлы, то можно не делать еще один коммит а заменить сделанный. Т</w:t>
      </w:r>
      <w:r w:rsidRPr="001A6BCA">
        <w:rPr>
          <w:lang w:val="en-US"/>
        </w:rPr>
        <w:t>.</w:t>
      </w:r>
      <w:r>
        <w:t>е</w:t>
      </w:r>
      <w:r w:rsidRPr="001A6BCA">
        <w:rPr>
          <w:lang w:val="en-US"/>
        </w:rPr>
        <w:t xml:space="preserve"> </w:t>
      </w:r>
      <w:r>
        <w:t>изменяем</w:t>
      </w:r>
      <w:r w:rsidRPr="001A6BCA">
        <w:rPr>
          <w:lang w:val="en-US"/>
        </w:rPr>
        <w:t xml:space="preserve"> </w:t>
      </w:r>
      <w:r>
        <w:t>файлы</w:t>
      </w:r>
      <w:r w:rsidRPr="001A6BCA">
        <w:rPr>
          <w:lang w:val="en-US"/>
        </w:rPr>
        <w:t xml:space="preserve">, </w:t>
      </w:r>
      <w:r>
        <w:t>делаем</w:t>
      </w:r>
      <w:r w:rsidRPr="001A6BCA">
        <w:rPr>
          <w:lang w:val="en-US"/>
        </w:rPr>
        <w:t xml:space="preserve"> </w:t>
      </w:r>
      <w:r>
        <w:rPr>
          <w:lang w:val="en-US"/>
        </w:rPr>
        <w:t>add</w:t>
      </w:r>
      <w:r w:rsidRPr="001A6BCA">
        <w:rPr>
          <w:lang w:val="en-US"/>
        </w:rPr>
        <w:t xml:space="preserve"> </w:t>
      </w:r>
      <w:r>
        <w:t>и</w:t>
      </w:r>
      <w:r w:rsidRPr="001A6BCA">
        <w:rPr>
          <w:lang w:val="en-US"/>
        </w:rPr>
        <w:t xml:space="preserve"> </w:t>
      </w:r>
      <w:r>
        <w:t>затем</w:t>
      </w:r>
      <w:r w:rsidRPr="001A6BCA">
        <w:rPr>
          <w:lang w:val="en-US"/>
        </w:rPr>
        <w:t xml:space="preserve"> </w:t>
      </w:r>
      <w:r>
        <w:rPr>
          <w:lang w:val="en-US"/>
        </w:rPr>
        <w:t>commit</w:t>
      </w:r>
      <w:r w:rsidRPr="001A6BCA">
        <w:rPr>
          <w:lang w:val="en-US"/>
        </w:rPr>
        <w:t xml:space="preserve"> --</w:t>
      </w:r>
      <w:r>
        <w:rPr>
          <w:lang w:val="en-US"/>
        </w:rPr>
        <w:t>amend</w:t>
      </w:r>
    </w:p>
    <w:p w:rsidR="008E7F18" w:rsidRPr="00063E99" w:rsidRDefault="008E7F18" w:rsidP="008E7F18">
      <w:pPr>
        <w:rPr>
          <w:rStyle w:val="Commands0"/>
          <w:lang w:val="en-US"/>
        </w:rPr>
      </w:pPr>
      <w:r w:rsidRPr="00FE0CDE">
        <w:rPr>
          <w:rStyle w:val="Commands0"/>
          <w:lang w:val="en-US"/>
        </w:rPr>
        <w:t>$</w:t>
      </w:r>
      <w:r w:rsidRPr="000A25A6">
        <w:rPr>
          <w:rStyle w:val="Commands0"/>
          <w:lang w:val="en-US"/>
        </w:rPr>
        <w:t>git</w:t>
      </w:r>
      <w:r w:rsidRPr="00FE0CDE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commit</w:t>
      </w:r>
      <w:r w:rsidRPr="00FE0CDE">
        <w:rPr>
          <w:rStyle w:val="Commands0"/>
          <w:lang w:val="en-US"/>
        </w:rPr>
        <w:t xml:space="preserve"> -</w:t>
      </w:r>
      <w:r w:rsidRPr="000A25A6">
        <w:rPr>
          <w:rStyle w:val="Commands0"/>
          <w:lang w:val="en-US"/>
        </w:rPr>
        <w:t>m</w:t>
      </w:r>
      <w:r w:rsidRPr="00FE0CDE">
        <w:rPr>
          <w:rStyle w:val="Commands0"/>
          <w:lang w:val="en-US"/>
        </w:rPr>
        <w:t xml:space="preserve"> "</w:t>
      </w:r>
      <w:r w:rsidRPr="000A25A6">
        <w:rPr>
          <w:rStyle w:val="Commands0"/>
          <w:lang w:val="en-US"/>
        </w:rPr>
        <w:t>This</w:t>
      </w:r>
      <w:r w:rsidRPr="00FE0CDE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is</w:t>
      </w:r>
      <w:r w:rsidRPr="00FE0CDE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comment</w:t>
      </w:r>
      <w:r w:rsidRPr="00FE0CDE">
        <w:rPr>
          <w:rStyle w:val="Commands0"/>
          <w:lang w:val="en-US"/>
        </w:rPr>
        <w:t>"</w:t>
      </w:r>
    </w:p>
    <w:p w:rsidR="008E7F18" w:rsidRDefault="008E7F18" w:rsidP="008E7F18">
      <w:pPr>
        <w:rPr>
          <w:rStyle w:val="Commands0"/>
          <w:lang w:val="en-US"/>
        </w:rPr>
      </w:pPr>
      <w:r w:rsidRPr="00FE0CDE">
        <w:rPr>
          <w:rStyle w:val="Commands0"/>
          <w:lang w:val="en-US"/>
        </w:rPr>
        <w:t>$</w:t>
      </w:r>
      <w:r w:rsidRPr="000A25A6">
        <w:rPr>
          <w:rStyle w:val="Commands0"/>
          <w:lang w:val="en-US"/>
        </w:rPr>
        <w:t>git</w:t>
      </w:r>
      <w:r w:rsidRPr="00FE0CDE">
        <w:rPr>
          <w:rStyle w:val="Commands0"/>
          <w:lang w:val="en-US"/>
        </w:rPr>
        <w:t xml:space="preserve"> </w:t>
      </w:r>
      <w:r>
        <w:rPr>
          <w:rStyle w:val="Commands0"/>
          <w:lang w:val="en-US"/>
        </w:rPr>
        <w:t>add</w:t>
      </w:r>
      <w:r w:rsidRPr="00FE0CDE">
        <w:rPr>
          <w:rStyle w:val="Commands0"/>
          <w:lang w:val="en-US"/>
        </w:rPr>
        <w:t xml:space="preserve"> </w:t>
      </w:r>
      <w:r>
        <w:rPr>
          <w:rStyle w:val="Commands0"/>
          <w:lang w:val="en-US"/>
        </w:rPr>
        <w:t>changed_file.ext</w:t>
      </w:r>
    </w:p>
    <w:p w:rsidR="008E7F18" w:rsidRPr="001A6BCA" w:rsidRDefault="008E7F18" w:rsidP="008E7F18">
      <w:pPr>
        <w:rPr>
          <w:lang w:val="en-US"/>
        </w:rPr>
      </w:pPr>
      <w:r w:rsidRPr="00FE0CDE">
        <w:rPr>
          <w:rStyle w:val="Commands0"/>
          <w:lang w:val="en-US"/>
        </w:rPr>
        <w:t>$</w:t>
      </w:r>
      <w:r w:rsidRPr="000A25A6">
        <w:rPr>
          <w:rStyle w:val="Commands0"/>
          <w:lang w:val="en-US"/>
        </w:rPr>
        <w:t>git</w:t>
      </w:r>
      <w:r w:rsidRPr="00FE0CDE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commit</w:t>
      </w:r>
      <w:r>
        <w:rPr>
          <w:rStyle w:val="Commands0"/>
          <w:lang w:val="en-US"/>
        </w:rPr>
        <w:t xml:space="preserve"> --amend </w:t>
      </w:r>
      <w:r w:rsidRPr="00FE0CDE">
        <w:rPr>
          <w:rStyle w:val="Commands0"/>
          <w:lang w:val="en-US"/>
        </w:rPr>
        <w:t>-</w:t>
      </w:r>
      <w:r w:rsidRPr="000A25A6">
        <w:rPr>
          <w:rStyle w:val="Commands0"/>
          <w:lang w:val="en-US"/>
        </w:rPr>
        <w:t>m</w:t>
      </w:r>
      <w:r w:rsidRPr="00FE0CDE">
        <w:rPr>
          <w:rStyle w:val="Commands0"/>
          <w:lang w:val="en-US"/>
        </w:rPr>
        <w:t xml:space="preserve"> "</w:t>
      </w:r>
      <w:r w:rsidRPr="000A25A6">
        <w:rPr>
          <w:rStyle w:val="Commands0"/>
          <w:lang w:val="en-US"/>
        </w:rPr>
        <w:t>This</w:t>
      </w:r>
      <w:r w:rsidRPr="00FE0CDE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is</w:t>
      </w:r>
      <w:r>
        <w:rPr>
          <w:rStyle w:val="Commands0"/>
          <w:lang w:val="en-US"/>
        </w:rPr>
        <w:t xml:space="preserve"> new</w:t>
      </w:r>
      <w:r w:rsidRPr="00FE0CDE">
        <w:rPr>
          <w:rStyle w:val="Commands0"/>
          <w:lang w:val="en-US"/>
        </w:rPr>
        <w:t xml:space="preserve"> </w:t>
      </w:r>
      <w:r w:rsidRPr="000A25A6">
        <w:rPr>
          <w:rStyle w:val="Commands0"/>
          <w:lang w:val="en-US"/>
        </w:rPr>
        <w:t>comment</w:t>
      </w:r>
      <w:r w:rsidRPr="00FE0CDE">
        <w:rPr>
          <w:rStyle w:val="Commands0"/>
          <w:lang w:val="en-US"/>
        </w:rPr>
        <w:t>"</w:t>
      </w:r>
    </w:p>
    <w:p w:rsidR="00ED3B03" w:rsidRDefault="001E67F0" w:rsidP="00454BFD">
      <w:pPr>
        <w:pStyle w:val="1"/>
      </w:pPr>
      <w:r w:rsidRPr="00454BFD">
        <w:t>2 Клонирование удаленного репозитория (origin) на компьютер</w:t>
      </w:r>
    </w:p>
    <w:p w:rsidR="005006F3" w:rsidRPr="00ED3B03" w:rsidRDefault="00ED3B03" w:rsidP="00ED3B03">
      <w:r>
        <w:t xml:space="preserve">Добавляем к команде </w:t>
      </w:r>
      <w:r>
        <w:rPr>
          <w:lang w:val="en-US"/>
        </w:rPr>
        <w:t>clone</w:t>
      </w:r>
      <w:r w:rsidRPr="00ED3B03">
        <w:t xml:space="preserve"> </w:t>
      </w:r>
      <w:r>
        <w:t>адрес скопированный на гитхабе</w:t>
      </w:r>
      <w:r w:rsidR="00DE5357" w:rsidRPr="00ED3B03">
        <w:br/>
      </w:r>
      <w:r w:rsidR="001E67F0" w:rsidRPr="00ED3B03">
        <w:rPr>
          <w:rStyle w:val="Commands0"/>
        </w:rPr>
        <w:t>$</w:t>
      </w:r>
      <w:r w:rsidR="001E67F0" w:rsidRPr="00DE5357">
        <w:rPr>
          <w:rStyle w:val="Commands0"/>
          <w:lang w:val="en-US"/>
        </w:rPr>
        <w:t>git</w:t>
      </w:r>
      <w:r w:rsidRPr="00ED3B03">
        <w:rPr>
          <w:rStyle w:val="Commands0"/>
        </w:rPr>
        <w:t xml:space="preserve"> </w:t>
      </w:r>
      <w:r w:rsidR="001E67F0" w:rsidRPr="00DE5357">
        <w:rPr>
          <w:rStyle w:val="Commands0"/>
          <w:lang w:val="en-US"/>
        </w:rPr>
        <w:t>clone</w:t>
      </w:r>
      <w:r w:rsidRPr="00ED3B03">
        <w:rPr>
          <w:rStyle w:val="Commands0"/>
        </w:rPr>
        <w:t xml:space="preserve"> </w:t>
      </w:r>
      <w:r w:rsidR="001E67F0" w:rsidRPr="00DE5357">
        <w:rPr>
          <w:rStyle w:val="Commands0"/>
          <w:lang w:val="en-US"/>
        </w:rPr>
        <w:t>https</w:t>
      </w:r>
      <w:r w:rsidR="001E67F0" w:rsidRPr="00ED3B03">
        <w:rPr>
          <w:rStyle w:val="Commands0"/>
        </w:rPr>
        <w:t>//</w:t>
      </w:r>
      <w:r w:rsidR="001E67F0" w:rsidRPr="00DE5357">
        <w:rPr>
          <w:rStyle w:val="Commands0"/>
          <w:lang w:val="en-US"/>
        </w:rPr>
        <w:t>github</w:t>
      </w:r>
      <w:r w:rsidR="001E67F0" w:rsidRPr="00ED3B03">
        <w:rPr>
          <w:rStyle w:val="Commands0"/>
        </w:rPr>
        <w:t>.</w:t>
      </w:r>
      <w:r w:rsidR="001E67F0" w:rsidRPr="00DE5357">
        <w:rPr>
          <w:rStyle w:val="Commands0"/>
          <w:lang w:val="en-US"/>
        </w:rPr>
        <w:t>com</w:t>
      </w:r>
      <w:r w:rsidR="001E67F0" w:rsidRPr="00ED3B03">
        <w:rPr>
          <w:rStyle w:val="Commands0"/>
        </w:rPr>
        <w:t>/</w:t>
      </w:r>
      <w:r w:rsidR="001E67F0" w:rsidRPr="00DE5357">
        <w:rPr>
          <w:rStyle w:val="Commands0"/>
          <w:lang w:val="en-US"/>
        </w:rPr>
        <w:t>polbanky</w:t>
      </w:r>
      <w:r w:rsidR="001E67F0" w:rsidRPr="00ED3B03">
        <w:rPr>
          <w:rStyle w:val="Commands0"/>
        </w:rPr>
        <w:t>/%</w:t>
      </w:r>
      <w:r w:rsidR="001E67F0" w:rsidRPr="00DE5357">
        <w:rPr>
          <w:rStyle w:val="Commands0"/>
          <w:lang w:val="en-US"/>
        </w:rPr>
        <w:t>reponame</w:t>
      </w:r>
      <w:r w:rsidR="001E67F0" w:rsidRPr="00ED3B03">
        <w:rPr>
          <w:rStyle w:val="Commands0"/>
        </w:rPr>
        <w:t>%.</w:t>
      </w:r>
      <w:r w:rsidR="001E67F0" w:rsidRPr="00DE5357">
        <w:rPr>
          <w:rStyle w:val="Commands0"/>
          <w:lang w:val="en-US"/>
        </w:rPr>
        <w:t>git</w:t>
      </w:r>
    </w:p>
    <w:p w:rsidR="00E77EBC" w:rsidRDefault="007D057D" w:rsidP="001E67F0">
      <w:r>
        <w:t xml:space="preserve">При этом с сервера </w:t>
      </w:r>
      <w:r w:rsidR="001601E2">
        <w:t xml:space="preserve">забрана (pulled) </w:t>
      </w:r>
      <w:r w:rsidR="001E71D3">
        <w:t>полная копия проекта</w:t>
      </w:r>
      <w:r w:rsidR="00480423">
        <w:t xml:space="preserve"> </w:t>
      </w:r>
    </w:p>
    <w:p w:rsidR="00480423" w:rsidRPr="00480423" w:rsidRDefault="00480423" w:rsidP="001E67F0">
      <w:pPr>
        <w:rPr>
          <w:rStyle w:val="af"/>
        </w:rPr>
      </w:pPr>
      <w:r w:rsidRPr="00480423">
        <w:rPr>
          <w:rStyle w:val="af"/>
        </w:rPr>
        <w:t>( Изменения: отправлять = push, получать = pull )</w:t>
      </w:r>
    </w:p>
    <w:p w:rsidR="00576D6F" w:rsidRDefault="00576D6F" w:rsidP="00576D6F">
      <w:pPr>
        <w:pStyle w:val="1"/>
      </w:pPr>
      <w:r>
        <w:t>3 Операции отмены</w:t>
      </w:r>
    </w:p>
    <w:p w:rsidR="00CB09DA" w:rsidRDefault="00576D6F" w:rsidP="001E67F0">
      <w:r>
        <w:t>3</w:t>
      </w:r>
      <w:r w:rsidR="00F17168">
        <w:t>.</w:t>
      </w:r>
      <w:r>
        <w:t>1</w:t>
      </w:r>
      <w:r w:rsidR="00F17168">
        <w:t xml:space="preserve"> </w:t>
      </w:r>
      <w:r w:rsidR="003528DD">
        <w:t>Для удаления файла и</w:t>
      </w:r>
      <w:r w:rsidR="00110144">
        <w:t>з отслеживаемых а также из каталога</w:t>
      </w:r>
    </w:p>
    <w:p w:rsidR="000F79C7" w:rsidRPr="000F79C7" w:rsidRDefault="00D27A1B" w:rsidP="000F79C7">
      <w:pPr>
        <w:rPr>
          <w:rStyle w:val="Commands0"/>
        </w:rPr>
      </w:pPr>
      <w:r w:rsidRPr="000F79C7">
        <w:rPr>
          <w:rStyle w:val="Commands0"/>
        </w:rPr>
        <w:t>$</w:t>
      </w:r>
      <w:r>
        <w:rPr>
          <w:rStyle w:val="Commands0"/>
          <w:lang w:val="en-US"/>
        </w:rPr>
        <w:t>git</w:t>
      </w:r>
      <w:r w:rsidRPr="000F79C7">
        <w:rPr>
          <w:rStyle w:val="Commands0"/>
        </w:rPr>
        <w:t xml:space="preserve"> </w:t>
      </w:r>
      <w:r w:rsidR="00507D5C">
        <w:rPr>
          <w:rStyle w:val="Commands0"/>
        </w:rPr>
        <w:t>rm</w:t>
      </w:r>
      <w:bookmarkStart w:id="0" w:name="_GoBack"/>
      <w:bookmarkEnd w:id="0"/>
      <w:r w:rsidR="000F79C7">
        <w:rPr>
          <w:rStyle w:val="Commands0"/>
        </w:rPr>
        <w:t xml:space="preserve"> </w:t>
      </w:r>
      <w:r w:rsidR="000F79C7">
        <w:rPr>
          <w:rStyle w:val="Commands0"/>
          <w:lang w:val="en-US"/>
        </w:rPr>
        <w:t>file</w:t>
      </w:r>
      <w:r w:rsidR="000F79C7" w:rsidRPr="000F79C7">
        <w:rPr>
          <w:rStyle w:val="Commands0"/>
        </w:rPr>
        <w:t>.</w:t>
      </w:r>
      <w:r w:rsidR="000F79C7">
        <w:rPr>
          <w:rStyle w:val="Commands0"/>
          <w:lang w:val="en-US"/>
        </w:rPr>
        <w:t>ext</w:t>
      </w:r>
    </w:p>
    <w:p w:rsidR="000F79C7" w:rsidRDefault="00576D6F" w:rsidP="000F79C7">
      <w:r>
        <w:t>3</w:t>
      </w:r>
      <w:r w:rsidR="000F79C7" w:rsidRPr="000F79C7">
        <w:t>.</w:t>
      </w:r>
      <w:r>
        <w:t>2</w:t>
      </w:r>
      <w:r w:rsidR="000F79C7" w:rsidRPr="000F79C7">
        <w:t xml:space="preserve"> </w:t>
      </w:r>
      <w:r w:rsidR="000F79C7">
        <w:t>Для удаления файла из отслеживаемых</w:t>
      </w:r>
      <w:r w:rsidR="000F79C7" w:rsidRPr="000F79C7">
        <w:t xml:space="preserve"> </w:t>
      </w:r>
      <w:r w:rsidR="000F79C7">
        <w:t>но оставления его в каталоге</w:t>
      </w:r>
    </w:p>
    <w:p w:rsidR="00FE0CDE" w:rsidRPr="00CC5149" w:rsidRDefault="000F79C7" w:rsidP="000F79C7">
      <w:r w:rsidRPr="00CC5149">
        <w:rPr>
          <w:rStyle w:val="Commands0"/>
        </w:rPr>
        <w:t>$</w:t>
      </w:r>
      <w:r>
        <w:rPr>
          <w:rStyle w:val="Commands0"/>
          <w:lang w:val="en-US"/>
        </w:rPr>
        <w:t>git</w:t>
      </w:r>
      <w:r w:rsidRPr="00CC5149">
        <w:rPr>
          <w:rStyle w:val="Commands0"/>
        </w:rPr>
        <w:t xml:space="preserve"> </w:t>
      </w:r>
      <w:r w:rsidRPr="009532D5">
        <w:rPr>
          <w:rStyle w:val="Commands0"/>
          <w:lang w:val="en-US"/>
        </w:rPr>
        <w:t>rm</w:t>
      </w:r>
      <w:r w:rsidR="009532D5" w:rsidRPr="00CC5149">
        <w:rPr>
          <w:rStyle w:val="Commands0"/>
        </w:rPr>
        <w:t xml:space="preserve"> --</w:t>
      </w:r>
      <w:r w:rsidR="009532D5" w:rsidRPr="009532D5">
        <w:rPr>
          <w:rStyle w:val="Commands0"/>
          <w:lang w:val="en-US"/>
        </w:rPr>
        <w:t>cached</w:t>
      </w:r>
      <w:r w:rsidRPr="00CC5149">
        <w:rPr>
          <w:rStyle w:val="Commands0"/>
        </w:rPr>
        <w:t xml:space="preserve"> </w:t>
      </w:r>
      <w:r>
        <w:rPr>
          <w:rStyle w:val="Commands0"/>
          <w:lang w:val="en-US"/>
        </w:rPr>
        <w:t>file</w:t>
      </w:r>
      <w:r w:rsidRPr="00CC5149">
        <w:rPr>
          <w:rStyle w:val="Commands0"/>
        </w:rPr>
        <w:t>.</w:t>
      </w:r>
      <w:r>
        <w:rPr>
          <w:rStyle w:val="Commands0"/>
          <w:lang w:val="en-US"/>
        </w:rPr>
        <w:t>ext</w:t>
      </w:r>
    </w:p>
    <w:p w:rsidR="008D7EE0" w:rsidRPr="008D7EE0" w:rsidRDefault="008D7EE0" w:rsidP="000F79C7">
      <w:r>
        <w:t>Для отмены изменений в неподготовленном для коммита файле</w:t>
      </w:r>
    </w:p>
    <w:p w:rsidR="008D7EE0" w:rsidRPr="009E3E0A" w:rsidRDefault="00576D6F" w:rsidP="008D7EE0">
      <w:pPr>
        <w:rPr>
          <w:lang w:val="en-US"/>
        </w:rPr>
      </w:pPr>
      <w:r w:rsidRPr="009E3E0A">
        <w:rPr>
          <w:lang w:val="en-US"/>
        </w:rPr>
        <w:t xml:space="preserve"> </w:t>
      </w:r>
      <w:r w:rsidR="008D7EE0" w:rsidRPr="009532D5">
        <w:rPr>
          <w:rStyle w:val="Commands0"/>
          <w:lang w:val="en-US"/>
        </w:rPr>
        <w:t>$</w:t>
      </w:r>
      <w:r w:rsidR="008D7EE0">
        <w:rPr>
          <w:rStyle w:val="Commands0"/>
          <w:lang w:val="en-US"/>
        </w:rPr>
        <w:t>git</w:t>
      </w:r>
      <w:r w:rsidR="008D7EE0" w:rsidRPr="009532D5">
        <w:rPr>
          <w:rStyle w:val="Commands0"/>
          <w:lang w:val="en-US"/>
        </w:rPr>
        <w:t xml:space="preserve"> </w:t>
      </w:r>
      <w:r w:rsidR="008D7EE0" w:rsidRPr="008D7EE0">
        <w:rPr>
          <w:rStyle w:val="Commands0"/>
          <w:lang w:val="en-US"/>
        </w:rPr>
        <w:t>checkout</w:t>
      </w:r>
      <w:r w:rsidR="008D7EE0" w:rsidRPr="009532D5">
        <w:rPr>
          <w:rStyle w:val="Commands0"/>
          <w:lang w:val="en-US"/>
        </w:rPr>
        <w:t xml:space="preserve"> --</w:t>
      </w:r>
      <w:r w:rsidR="008D7EE0" w:rsidRPr="009E3E0A">
        <w:rPr>
          <w:rStyle w:val="Commands0"/>
          <w:lang w:val="en-US"/>
        </w:rPr>
        <w:t xml:space="preserve"> </w:t>
      </w:r>
      <w:r w:rsidR="008D7EE0">
        <w:rPr>
          <w:rStyle w:val="Commands0"/>
          <w:lang w:val="en-US"/>
        </w:rPr>
        <w:t>file</w:t>
      </w:r>
      <w:r w:rsidR="008D7EE0" w:rsidRPr="009532D5">
        <w:rPr>
          <w:rStyle w:val="Commands0"/>
          <w:lang w:val="en-US"/>
        </w:rPr>
        <w:t>.</w:t>
      </w:r>
      <w:r w:rsidR="008D7EE0">
        <w:rPr>
          <w:rStyle w:val="Commands0"/>
          <w:lang w:val="en-US"/>
        </w:rPr>
        <w:t>ext</w:t>
      </w:r>
      <w:r w:rsidR="009E3E0A" w:rsidRPr="009E3E0A">
        <w:rPr>
          <w:rStyle w:val="Commands0"/>
          <w:lang w:val="en-US"/>
        </w:rPr>
        <w:t xml:space="preserve">  </w:t>
      </w:r>
      <w:r w:rsidR="009E3E0A" w:rsidRPr="009E3E0A">
        <w:rPr>
          <w:rStyle w:val="Commands0"/>
          <w:lang w:val="en-US"/>
        </w:rPr>
        <w:tab/>
        <w:t>(</w:t>
      </w:r>
      <w:r w:rsidR="009E3E0A" w:rsidRPr="009532D5">
        <w:rPr>
          <w:rStyle w:val="Commands0"/>
          <w:lang w:val="en-US"/>
        </w:rPr>
        <w:t>$</w:t>
      </w:r>
      <w:r w:rsidR="009E3E0A">
        <w:rPr>
          <w:rStyle w:val="Commands0"/>
          <w:lang w:val="en-US"/>
        </w:rPr>
        <w:t>git</w:t>
      </w:r>
      <w:r w:rsidR="009E3E0A" w:rsidRPr="009532D5">
        <w:rPr>
          <w:rStyle w:val="Commands0"/>
          <w:lang w:val="en-US"/>
        </w:rPr>
        <w:t xml:space="preserve"> </w:t>
      </w:r>
      <w:r w:rsidR="009E3E0A" w:rsidRPr="008D7EE0">
        <w:rPr>
          <w:rStyle w:val="Commands0"/>
          <w:lang w:val="en-US"/>
        </w:rPr>
        <w:t>co</w:t>
      </w:r>
      <w:r w:rsidR="009E3E0A" w:rsidRPr="009532D5">
        <w:rPr>
          <w:rStyle w:val="Commands0"/>
          <w:lang w:val="en-US"/>
        </w:rPr>
        <w:t xml:space="preserve"> --</w:t>
      </w:r>
      <w:r w:rsidR="009E3E0A" w:rsidRPr="009E3E0A">
        <w:rPr>
          <w:rStyle w:val="Commands0"/>
          <w:lang w:val="en-US"/>
        </w:rPr>
        <w:t xml:space="preserve"> </w:t>
      </w:r>
      <w:r w:rsidR="009E3E0A">
        <w:rPr>
          <w:rStyle w:val="Commands0"/>
          <w:lang w:val="en-US"/>
        </w:rPr>
        <w:t>file</w:t>
      </w:r>
      <w:r w:rsidR="009E3E0A" w:rsidRPr="009532D5">
        <w:rPr>
          <w:rStyle w:val="Commands0"/>
          <w:lang w:val="en-US"/>
        </w:rPr>
        <w:t>.</w:t>
      </w:r>
      <w:r w:rsidR="009E3E0A">
        <w:rPr>
          <w:rStyle w:val="Commands0"/>
          <w:lang w:val="en-US"/>
        </w:rPr>
        <w:t>ext</w:t>
      </w:r>
      <w:r w:rsidR="009E3E0A" w:rsidRPr="009E3E0A">
        <w:rPr>
          <w:rStyle w:val="Commands0"/>
          <w:lang w:val="en-US"/>
        </w:rPr>
        <w:t>)</w:t>
      </w:r>
    </w:p>
    <w:p w:rsidR="000F79C7" w:rsidRPr="009E3E0A" w:rsidRDefault="000F79C7" w:rsidP="000F79C7">
      <w:pPr>
        <w:rPr>
          <w:lang w:val="en-US"/>
        </w:rPr>
      </w:pPr>
    </w:p>
    <w:sectPr w:rsidR="000F79C7" w:rsidRPr="009E3E0A" w:rsidSect="00850615">
      <w:footerReference w:type="default" r:id="rId6"/>
      <w:pgSz w:w="12240" w:h="15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6A7" w:rsidRDefault="00D126A7" w:rsidP="00850615">
      <w:pPr>
        <w:spacing w:after="0"/>
      </w:pPr>
      <w:r>
        <w:separator/>
      </w:r>
    </w:p>
  </w:endnote>
  <w:endnote w:type="continuationSeparator" w:id="1">
    <w:p w:rsidR="00D126A7" w:rsidRDefault="00D126A7" w:rsidP="008506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14059"/>
    </w:sdtPr>
    <w:sdtContent>
      <w:sdt>
        <w:sdtPr>
          <w:id w:val="565050523"/>
        </w:sdtPr>
        <w:sdtContent>
          <w:p w:rsidR="00850615" w:rsidRDefault="00850615">
            <w:pPr>
              <w:pStyle w:val="a9"/>
              <w:jc w:val="right"/>
            </w:pPr>
            <w:r>
              <w:t xml:space="preserve">Page </w:t>
            </w:r>
            <w:r w:rsidR="00CA2C0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2C0C">
              <w:rPr>
                <w:b/>
              </w:rPr>
              <w:fldChar w:fldCharType="separate"/>
            </w:r>
            <w:r w:rsidR="00D126A7">
              <w:rPr>
                <w:b/>
              </w:rPr>
              <w:t>1</w:t>
            </w:r>
            <w:r w:rsidR="00CA2C0C">
              <w:rPr>
                <w:b/>
              </w:rPr>
              <w:fldChar w:fldCharType="end"/>
            </w:r>
            <w:r>
              <w:t xml:space="preserve"> of </w:t>
            </w:r>
            <w:r w:rsidR="00CA2C0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2C0C">
              <w:rPr>
                <w:b/>
              </w:rPr>
              <w:fldChar w:fldCharType="separate"/>
            </w:r>
            <w:r w:rsidR="00D126A7">
              <w:rPr>
                <w:b/>
              </w:rPr>
              <w:t>1</w:t>
            </w:r>
            <w:r w:rsidR="00CA2C0C">
              <w:rPr>
                <w:b/>
              </w:rPr>
              <w:fldChar w:fldCharType="end"/>
            </w:r>
          </w:p>
        </w:sdtContent>
      </w:sdt>
    </w:sdtContent>
  </w:sdt>
  <w:p w:rsidR="00850615" w:rsidRDefault="0085061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6A7" w:rsidRDefault="00D126A7" w:rsidP="00850615">
      <w:pPr>
        <w:spacing w:after="0"/>
      </w:pPr>
      <w:r>
        <w:separator/>
      </w:r>
    </w:p>
  </w:footnote>
  <w:footnote w:type="continuationSeparator" w:id="1">
    <w:p w:rsidR="00D126A7" w:rsidRDefault="00D126A7" w:rsidP="0085061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attachedTemplate r:id="rId1"/>
  <w:defaultTabStop w:val="720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A25A6"/>
    <w:rsid w:val="00011839"/>
    <w:rsid w:val="0001269E"/>
    <w:rsid w:val="00015B43"/>
    <w:rsid w:val="000260E1"/>
    <w:rsid w:val="00063E99"/>
    <w:rsid w:val="00064A70"/>
    <w:rsid w:val="000661A2"/>
    <w:rsid w:val="00070765"/>
    <w:rsid w:val="00076BDB"/>
    <w:rsid w:val="0009175F"/>
    <w:rsid w:val="000A25A6"/>
    <w:rsid w:val="000A79FE"/>
    <w:rsid w:val="000C522C"/>
    <w:rsid w:val="000C7C62"/>
    <w:rsid w:val="000D000B"/>
    <w:rsid w:val="000D29CF"/>
    <w:rsid w:val="000D4A6A"/>
    <w:rsid w:val="000E3B1E"/>
    <w:rsid w:val="000F3386"/>
    <w:rsid w:val="000F79C7"/>
    <w:rsid w:val="001009CE"/>
    <w:rsid w:val="00104DAF"/>
    <w:rsid w:val="00105877"/>
    <w:rsid w:val="00110144"/>
    <w:rsid w:val="00120B99"/>
    <w:rsid w:val="0013258A"/>
    <w:rsid w:val="00153D95"/>
    <w:rsid w:val="001601E2"/>
    <w:rsid w:val="001679C1"/>
    <w:rsid w:val="001867EB"/>
    <w:rsid w:val="0018686E"/>
    <w:rsid w:val="00186F63"/>
    <w:rsid w:val="001A6313"/>
    <w:rsid w:val="001A6BCA"/>
    <w:rsid w:val="001B03C6"/>
    <w:rsid w:val="001C0066"/>
    <w:rsid w:val="001E67F0"/>
    <w:rsid w:val="001E71D3"/>
    <w:rsid w:val="001F2065"/>
    <w:rsid w:val="00210761"/>
    <w:rsid w:val="00210CAA"/>
    <w:rsid w:val="00210F90"/>
    <w:rsid w:val="0025039E"/>
    <w:rsid w:val="002A68B5"/>
    <w:rsid w:val="002B02CF"/>
    <w:rsid w:val="002B50CD"/>
    <w:rsid w:val="002C7EB8"/>
    <w:rsid w:val="002C7FEF"/>
    <w:rsid w:val="002D1B76"/>
    <w:rsid w:val="002D1C89"/>
    <w:rsid w:val="002D36A9"/>
    <w:rsid w:val="002E1924"/>
    <w:rsid w:val="002F1ACB"/>
    <w:rsid w:val="00347051"/>
    <w:rsid w:val="003528DD"/>
    <w:rsid w:val="00355FD2"/>
    <w:rsid w:val="00362F75"/>
    <w:rsid w:val="0036528B"/>
    <w:rsid w:val="003950BA"/>
    <w:rsid w:val="003A315E"/>
    <w:rsid w:val="003A47BA"/>
    <w:rsid w:val="003B1DB6"/>
    <w:rsid w:val="003D450A"/>
    <w:rsid w:val="003D69B3"/>
    <w:rsid w:val="003F7416"/>
    <w:rsid w:val="00406E25"/>
    <w:rsid w:val="004243E2"/>
    <w:rsid w:val="00440628"/>
    <w:rsid w:val="00440916"/>
    <w:rsid w:val="00454BFD"/>
    <w:rsid w:val="00454D1D"/>
    <w:rsid w:val="00462A91"/>
    <w:rsid w:val="00474915"/>
    <w:rsid w:val="00475E72"/>
    <w:rsid w:val="00476DE8"/>
    <w:rsid w:val="00480423"/>
    <w:rsid w:val="00485F8C"/>
    <w:rsid w:val="00487064"/>
    <w:rsid w:val="004870A5"/>
    <w:rsid w:val="004976F0"/>
    <w:rsid w:val="004C1C7C"/>
    <w:rsid w:val="004C368B"/>
    <w:rsid w:val="004D5F4F"/>
    <w:rsid w:val="004E0451"/>
    <w:rsid w:val="004E41E8"/>
    <w:rsid w:val="004F4F07"/>
    <w:rsid w:val="005006F3"/>
    <w:rsid w:val="00501823"/>
    <w:rsid w:val="00507D5C"/>
    <w:rsid w:val="00532359"/>
    <w:rsid w:val="0054656F"/>
    <w:rsid w:val="00562FDE"/>
    <w:rsid w:val="0056630F"/>
    <w:rsid w:val="00576D6F"/>
    <w:rsid w:val="005833C8"/>
    <w:rsid w:val="005951F4"/>
    <w:rsid w:val="005A0E9A"/>
    <w:rsid w:val="005B6D32"/>
    <w:rsid w:val="005F79AB"/>
    <w:rsid w:val="00607274"/>
    <w:rsid w:val="0061060C"/>
    <w:rsid w:val="0062686D"/>
    <w:rsid w:val="006274BA"/>
    <w:rsid w:val="006309B0"/>
    <w:rsid w:val="00683761"/>
    <w:rsid w:val="00691955"/>
    <w:rsid w:val="00693D52"/>
    <w:rsid w:val="006A42EE"/>
    <w:rsid w:val="006B4FBD"/>
    <w:rsid w:val="006C6AA0"/>
    <w:rsid w:val="006E3A12"/>
    <w:rsid w:val="006E7054"/>
    <w:rsid w:val="006E76AD"/>
    <w:rsid w:val="006F4612"/>
    <w:rsid w:val="007000D1"/>
    <w:rsid w:val="0072169D"/>
    <w:rsid w:val="00723B45"/>
    <w:rsid w:val="00733A38"/>
    <w:rsid w:val="00745785"/>
    <w:rsid w:val="007550B0"/>
    <w:rsid w:val="00764903"/>
    <w:rsid w:val="00774381"/>
    <w:rsid w:val="00776F0E"/>
    <w:rsid w:val="00781078"/>
    <w:rsid w:val="00781532"/>
    <w:rsid w:val="007824DA"/>
    <w:rsid w:val="00784AEA"/>
    <w:rsid w:val="00785D74"/>
    <w:rsid w:val="00796A3B"/>
    <w:rsid w:val="00796C5F"/>
    <w:rsid w:val="007A78FF"/>
    <w:rsid w:val="007D057D"/>
    <w:rsid w:val="007D6371"/>
    <w:rsid w:val="00805BE7"/>
    <w:rsid w:val="008070D9"/>
    <w:rsid w:val="0081383C"/>
    <w:rsid w:val="00841163"/>
    <w:rsid w:val="008435F7"/>
    <w:rsid w:val="008443D4"/>
    <w:rsid w:val="00850615"/>
    <w:rsid w:val="00852913"/>
    <w:rsid w:val="0087259D"/>
    <w:rsid w:val="00875B83"/>
    <w:rsid w:val="008C22EA"/>
    <w:rsid w:val="008C4085"/>
    <w:rsid w:val="008D2ED6"/>
    <w:rsid w:val="008D38E9"/>
    <w:rsid w:val="008D7EE0"/>
    <w:rsid w:val="008E6449"/>
    <w:rsid w:val="008E7F18"/>
    <w:rsid w:val="00900C38"/>
    <w:rsid w:val="00903E71"/>
    <w:rsid w:val="00910DCD"/>
    <w:rsid w:val="009174DF"/>
    <w:rsid w:val="00952F33"/>
    <w:rsid w:val="009532D5"/>
    <w:rsid w:val="0098343F"/>
    <w:rsid w:val="00986BD9"/>
    <w:rsid w:val="009A5CC2"/>
    <w:rsid w:val="009B771F"/>
    <w:rsid w:val="009E37B9"/>
    <w:rsid w:val="009E3E0A"/>
    <w:rsid w:val="00A21EFB"/>
    <w:rsid w:val="00A32AF4"/>
    <w:rsid w:val="00A4594A"/>
    <w:rsid w:val="00A600B0"/>
    <w:rsid w:val="00A62B41"/>
    <w:rsid w:val="00A642E0"/>
    <w:rsid w:val="00A82B11"/>
    <w:rsid w:val="00A964CD"/>
    <w:rsid w:val="00AA3169"/>
    <w:rsid w:val="00AC36A1"/>
    <w:rsid w:val="00AC7359"/>
    <w:rsid w:val="00AD06E4"/>
    <w:rsid w:val="00AD6E1B"/>
    <w:rsid w:val="00AE5452"/>
    <w:rsid w:val="00AF6535"/>
    <w:rsid w:val="00B00A8F"/>
    <w:rsid w:val="00B03A37"/>
    <w:rsid w:val="00B079CE"/>
    <w:rsid w:val="00B14B2F"/>
    <w:rsid w:val="00B26FA7"/>
    <w:rsid w:val="00B34E4A"/>
    <w:rsid w:val="00B57FD2"/>
    <w:rsid w:val="00B62B6E"/>
    <w:rsid w:val="00B73E94"/>
    <w:rsid w:val="00B84DCD"/>
    <w:rsid w:val="00B94D64"/>
    <w:rsid w:val="00B95FC3"/>
    <w:rsid w:val="00BB199F"/>
    <w:rsid w:val="00BC49C1"/>
    <w:rsid w:val="00BD0583"/>
    <w:rsid w:val="00BD6C5D"/>
    <w:rsid w:val="00BE4776"/>
    <w:rsid w:val="00BF1086"/>
    <w:rsid w:val="00BF1174"/>
    <w:rsid w:val="00C11301"/>
    <w:rsid w:val="00C15456"/>
    <w:rsid w:val="00C23A3D"/>
    <w:rsid w:val="00C46E3C"/>
    <w:rsid w:val="00C67C8E"/>
    <w:rsid w:val="00C859BE"/>
    <w:rsid w:val="00C96F06"/>
    <w:rsid w:val="00CA2C0C"/>
    <w:rsid w:val="00CB02EB"/>
    <w:rsid w:val="00CB09DA"/>
    <w:rsid w:val="00CB09E0"/>
    <w:rsid w:val="00CB23E0"/>
    <w:rsid w:val="00CB5BE7"/>
    <w:rsid w:val="00CC5149"/>
    <w:rsid w:val="00CD085D"/>
    <w:rsid w:val="00CD4A84"/>
    <w:rsid w:val="00CF780E"/>
    <w:rsid w:val="00D10B91"/>
    <w:rsid w:val="00D126A7"/>
    <w:rsid w:val="00D165C4"/>
    <w:rsid w:val="00D23CEC"/>
    <w:rsid w:val="00D27A1B"/>
    <w:rsid w:val="00D3460C"/>
    <w:rsid w:val="00D34DB3"/>
    <w:rsid w:val="00D376D7"/>
    <w:rsid w:val="00D47E5D"/>
    <w:rsid w:val="00D54FA9"/>
    <w:rsid w:val="00D9046F"/>
    <w:rsid w:val="00D96164"/>
    <w:rsid w:val="00DD2A3C"/>
    <w:rsid w:val="00DE1A38"/>
    <w:rsid w:val="00DE5357"/>
    <w:rsid w:val="00DF419E"/>
    <w:rsid w:val="00E15B2A"/>
    <w:rsid w:val="00E36C83"/>
    <w:rsid w:val="00E4386D"/>
    <w:rsid w:val="00E47DC1"/>
    <w:rsid w:val="00E50FC8"/>
    <w:rsid w:val="00E6121D"/>
    <w:rsid w:val="00E7368F"/>
    <w:rsid w:val="00E77EBC"/>
    <w:rsid w:val="00E93B21"/>
    <w:rsid w:val="00EA1886"/>
    <w:rsid w:val="00EB5A00"/>
    <w:rsid w:val="00EC74E2"/>
    <w:rsid w:val="00ED3B03"/>
    <w:rsid w:val="00EF51BA"/>
    <w:rsid w:val="00EF76DE"/>
    <w:rsid w:val="00F01F5C"/>
    <w:rsid w:val="00F106A1"/>
    <w:rsid w:val="00F10A72"/>
    <w:rsid w:val="00F10CD5"/>
    <w:rsid w:val="00F17168"/>
    <w:rsid w:val="00F55F96"/>
    <w:rsid w:val="00F95434"/>
    <w:rsid w:val="00F97BDA"/>
    <w:rsid w:val="00FB389F"/>
    <w:rsid w:val="00FB7179"/>
    <w:rsid w:val="00FE0CDE"/>
    <w:rsid w:val="00FF4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5A6"/>
    <w:pPr>
      <w:spacing w:before="0" w:beforeAutospacing="0" w:after="120" w:afterAutospacing="0" w:line="120" w:lineRule="atLeast"/>
    </w:pPr>
    <w:rPr>
      <w:rFonts w:asciiTheme="minorHAnsi" w:hAnsiTheme="minorHAnsi" w:cstheme="minorBidi"/>
      <w:noProof/>
      <w:sz w:val="28"/>
      <w:szCs w:val="22"/>
      <w:lang w:val="ru-RU"/>
    </w:rPr>
  </w:style>
  <w:style w:type="paragraph" w:styleId="1">
    <w:name w:val="heading 1"/>
    <w:basedOn w:val="a"/>
    <w:link w:val="10"/>
    <w:uiPriority w:val="9"/>
    <w:qFormat/>
    <w:rsid w:val="00C15456"/>
    <w:pPr>
      <w:spacing w:before="3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456"/>
    <w:rPr>
      <w:rFonts w:asciiTheme="majorHAnsi" w:eastAsiaTheme="majorEastAsia" w:hAnsiTheme="majorHAnsi" w:cstheme="majorBidi"/>
      <w:b/>
      <w:bCs/>
      <w:noProof/>
      <w:color w:val="E36C0A" w:themeColor="accent6" w:themeShade="BF"/>
      <w:sz w:val="36"/>
      <w:szCs w:val="28"/>
      <w:lang w:val="ru-RU"/>
    </w:rPr>
  </w:style>
  <w:style w:type="character" w:styleId="a3">
    <w:name w:val="Emphasis"/>
    <w:basedOn w:val="a0"/>
    <w:uiPriority w:val="20"/>
    <w:qFormat/>
    <w:rsid w:val="008435F7"/>
    <w:rPr>
      <w:i/>
      <w:iCs/>
    </w:rPr>
  </w:style>
  <w:style w:type="paragraph" w:styleId="a4">
    <w:name w:val="No Spacing"/>
    <w:link w:val="a5"/>
    <w:uiPriority w:val="1"/>
    <w:qFormat/>
    <w:rsid w:val="008435F7"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8435F7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mynew">
    <w:name w:val="Style1 mynew"/>
    <w:basedOn w:val="a6"/>
    <w:qFormat/>
    <w:rsid w:val="008435F7"/>
  </w:style>
  <w:style w:type="paragraph" w:styleId="a6">
    <w:name w:val="Normal (Web)"/>
    <w:basedOn w:val="a"/>
    <w:uiPriority w:val="99"/>
    <w:semiHidden/>
    <w:unhideWhenUsed/>
    <w:rsid w:val="008435F7"/>
  </w:style>
  <w:style w:type="paragraph" w:styleId="a7">
    <w:name w:val="header"/>
    <w:basedOn w:val="a"/>
    <w:link w:val="a8"/>
    <w:uiPriority w:val="99"/>
    <w:semiHidden/>
    <w:unhideWhenUsed/>
    <w:rsid w:val="00850615"/>
    <w:pPr>
      <w:tabs>
        <w:tab w:val="center" w:pos="4844"/>
        <w:tab w:val="right" w:pos="9689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50615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50615"/>
    <w:pPr>
      <w:tabs>
        <w:tab w:val="center" w:pos="4844"/>
        <w:tab w:val="right" w:pos="9689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50615"/>
    <w:rPr>
      <w:rFonts w:eastAsiaTheme="minorEastAsia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E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67F0"/>
    <w:rPr>
      <w:rFonts w:ascii="Tahoma" w:hAnsi="Tahoma" w:cs="Tahoma"/>
      <w:noProof/>
      <w:sz w:val="16"/>
      <w:szCs w:val="16"/>
      <w:lang w:val="ru-RU"/>
    </w:rPr>
  </w:style>
  <w:style w:type="paragraph" w:customStyle="1" w:styleId="Commands">
    <w:name w:val="Commands"/>
    <w:basedOn w:val="a"/>
    <w:next w:val="a"/>
    <w:link w:val="Commands0"/>
    <w:qFormat/>
    <w:rsid w:val="000A25A6"/>
    <w:pPr>
      <w:spacing w:line="240" w:lineRule="auto"/>
      <w:contextualSpacing/>
    </w:pPr>
    <w:rPr>
      <w:b/>
      <w:color w:val="0070C0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0A2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s0">
    <w:name w:val="Commands Знак"/>
    <w:basedOn w:val="a0"/>
    <w:link w:val="Commands"/>
    <w:rsid w:val="000A25A6"/>
    <w:rPr>
      <w:rFonts w:asciiTheme="minorHAnsi" w:hAnsiTheme="minorHAnsi" w:cstheme="minorBidi"/>
      <w:b/>
      <w:noProof/>
      <w:color w:val="0070C0"/>
      <w:sz w:val="32"/>
      <w:szCs w:val="32"/>
      <w:lang w:val="ru-RU"/>
    </w:rPr>
  </w:style>
  <w:style w:type="character" w:customStyle="1" w:styleId="ae">
    <w:name w:val="Название Знак"/>
    <w:basedOn w:val="a0"/>
    <w:link w:val="ad"/>
    <w:uiPriority w:val="10"/>
    <w:rsid w:val="000A25A6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ru-RU"/>
    </w:rPr>
  </w:style>
  <w:style w:type="character" w:styleId="af">
    <w:name w:val="Intense Emphasis"/>
    <w:basedOn w:val="a0"/>
    <w:uiPriority w:val="21"/>
    <w:qFormat/>
    <w:rsid w:val="0048042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T1\Documents\Doc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Doc123.dotx</Template>
  <TotalTime>556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Создание репозитория на локальном диске</vt:lpstr>
      <vt:lpstr>2 Клонирование удаленного репозитория (origin) на компьютер</vt:lpstr>
      <vt:lpstr>3 Операции отмены</vt:lpstr>
    </vt:vector>
  </TitlesOfParts>
  <Company>UralSOFT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PC-T1</dc:creator>
  <cp:lastModifiedBy>PC-T1</cp:lastModifiedBy>
  <cp:revision>85</cp:revision>
  <dcterms:created xsi:type="dcterms:W3CDTF">2017-03-29T14:22:00Z</dcterms:created>
  <dcterms:modified xsi:type="dcterms:W3CDTF">2017-04-12T08:18:00Z</dcterms:modified>
</cp:coreProperties>
</file>